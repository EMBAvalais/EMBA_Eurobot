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784" w:rsidRPr="00433E26" w:rsidRDefault="00783784" w:rsidP="00783784">
      <w:pPr>
        <w:rPr>
          <w:b/>
          <w:u w:val="single"/>
        </w:rPr>
      </w:pPr>
      <w:r w:rsidRPr="00433E26">
        <w:rPr>
          <w:b/>
          <w:u w:val="single"/>
        </w:rPr>
        <w:t>P</w:t>
      </w:r>
      <w:r>
        <w:rPr>
          <w:b/>
          <w:u w:val="single"/>
        </w:rPr>
        <w:t>rotocole de mise en service</w:t>
      </w:r>
    </w:p>
    <w:p w:rsidR="00783784" w:rsidRDefault="00783784" w:rsidP="00783784">
      <w:pPr>
        <w:jc w:val="center"/>
        <w:rPr>
          <w:b/>
        </w:rPr>
      </w:pPr>
    </w:p>
    <w:p w:rsidR="00783784" w:rsidRDefault="00783784" w:rsidP="00783784">
      <w:r>
        <w:t>Nom, Prénom :</w:t>
      </w:r>
      <w:r w:rsidR="0067602E">
        <w:t xml:space="preserve"> Francelet Samy</w:t>
      </w:r>
    </w:p>
    <w:p w:rsidR="00A43225" w:rsidRPr="00783784" w:rsidRDefault="00A43225">
      <w:pPr>
        <w:rPr>
          <w:sz w:val="20"/>
        </w:rPr>
      </w:pPr>
    </w:p>
    <w:p w:rsidR="00C953DF" w:rsidRPr="00AB35E0" w:rsidRDefault="00C953DF">
      <w:pPr>
        <w:pStyle w:val="Titre9"/>
        <w:pBdr>
          <w:top w:val="single" w:sz="4" w:space="0" w:color="auto"/>
        </w:pBdr>
        <w:spacing w:after="120"/>
        <w:rPr>
          <w:sz w:val="22"/>
          <w:szCs w:val="22"/>
          <w:lang w:val="fr-CH"/>
        </w:rPr>
      </w:pPr>
      <w:r>
        <w:rPr>
          <w:u w:val="single"/>
          <w:lang w:val="fr-CH"/>
        </w:rPr>
        <w:br/>
      </w:r>
      <w:r w:rsidRPr="00AB35E0">
        <w:rPr>
          <w:sz w:val="22"/>
          <w:szCs w:val="22"/>
          <w:lang w:val="fr-CH"/>
        </w:rPr>
        <w:t>Description des entrées-sorties du système</w:t>
      </w:r>
    </w:p>
    <w:p w:rsidR="00C953DF" w:rsidRDefault="00C953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2552"/>
          <w:tab w:val="left" w:pos="4395"/>
          <w:tab w:val="left" w:leader="underscore" w:pos="8931"/>
        </w:tabs>
        <w:spacing w:before="40" w:after="40"/>
        <w:rPr>
          <w:sz w:val="20"/>
          <w:lang w:val="fr-CH"/>
        </w:rPr>
      </w:pPr>
    </w:p>
    <w:p w:rsidR="00C953DF" w:rsidRDefault="00B70740" w:rsidP="00BB0D4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2552"/>
          <w:tab w:val="left" w:pos="4395"/>
          <w:tab w:val="left" w:leader="underscore" w:pos="8931"/>
        </w:tabs>
        <w:spacing w:before="40" w:after="40"/>
        <w:jc w:val="center"/>
        <w:rPr>
          <w:sz w:val="20"/>
          <w:lang w:val="fr-CH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DF8C2" wp14:editId="7C4D0EA7">
                <wp:simplePos x="0" y="0"/>
                <wp:positionH relativeFrom="column">
                  <wp:posOffset>5033645</wp:posOffset>
                </wp:positionH>
                <wp:positionV relativeFrom="paragraph">
                  <wp:posOffset>1599565</wp:posOffset>
                </wp:positionV>
                <wp:extent cx="914400" cy="257175"/>
                <wp:effectExtent l="0" t="0" r="1270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740" w:rsidRDefault="00B70740" w:rsidP="00B70740">
                            <w:r>
                              <w:t>Direction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DF8C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96.35pt;margin-top:125.95pt;width:1in;height:20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" fillcolor="white [3201]" strokecolor="white [3212]" strokeweight=".5pt">
                <v:textbox>
                  <w:txbxContent>
                    <w:p w:rsidR="00B70740" w:rsidRDefault="00B70740" w:rsidP="00B70740">
                      <w:r>
                        <w:t>Direction 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78921" wp14:editId="6214B431">
                <wp:simplePos x="0" y="0"/>
                <wp:positionH relativeFrom="column">
                  <wp:posOffset>5128895</wp:posOffset>
                </wp:positionH>
                <wp:positionV relativeFrom="paragraph">
                  <wp:posOffset>1399540</wp:posOffset>
                </wp:positionV>
                <wp:extent cx="914400" cy="257175"/>
                <wp:effectExtent l="0" t="0" r="1270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740" w:rsidRDefault="00B70740" w:rsidP="00B70740">
                            <w: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8921" id="Zone de texte 2" o:spid="_x0000_s1027" type="#_x0000_t202" style="position:absolute;left:0;text-align:left;margin-left:403.85pt;margin-top:110.2pt;width:1in;height:20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" fillcolor="white [3201]" strokecolor="white [3212]" strokeweight=".5pt">
                <v:textbox>
                  <w:txbxContent>
                    <w:p w:rsidR="00B70740" w:rsidRDefault="00B70740" w:rsidP="00B70740">
                      <w: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1189990</wp:posOffset>
                </wp:positionV>
                <wp:extent cx="914400" cy="257175"/>
                <wp:effectExtent l="0" t="0" r="1270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740" w:rsidRDefault="00B70740">
                            <w: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8" type="#_x0000_t202" style="position:absolute;left:0;text-align:left;margin-left:402.35pt;margin-top:93.7pt;width:1in;height:20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" fillcolor="white [3201]" strokecolor="white [3212]" strokeweight=".5pt">
                <v:textbox>
                  <w:txbxContent>
                    <w:p w:rsidR="00B70740" w:rsidRDefault="00B70740">
                      <w: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="005A610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394.5pt">
            <v:imagedata r:id="rId8" o:title="pi3_gpio"/>
          </v:shape>
        </w:pict>
      </w:r>
    </w:p>
    <w:p w:rsidR="00C953DF" w:rsidRDefault="00C953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2552"/>
          <w:tab w:val="left" w:pos="4395"/>
          <w:tab w:val="left" w:leader="underscore" w:pos="8931"/>
        </w:tabs>
        <w:spacing w:before="40" w:after="40"/>
        <w:rPr>
          <w:sz w:val="20"/>
          <w:lang w:val="fr-CH"/>
        </w:rPr>
      </w:pPr>
    </w:p>
    <w:p w:rsidR="00C953DF" w:rsidRDefault="00C953DF">
      <w:pPr>
        <w:rPr>
          <w:sz w:val="20"/>
          <w:lang w:val="fr-CH"/>
        </w:rPr>
      </w:pPr>
    </w:p>
    <w:p w:rsidR="002F315C" w:rsidRDefault="002F315C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sz w:val="20"/>
          <w:lang w:val="fr-CH"/>
        </w:rPr>
      </w:pPr>
    </w:p>
    <w:p w:rsidR="00202C5B" w:rsidRDefault="00202C5B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sz w:val="20"/>
          <w:lang w:val="fr-CH"/>
        </w:rPr>
      </w:pPr>
    </w:p>
    <w:p w:rsidR="00202C5B" w:rsidRDefault="00202C5B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sz w:val="20"/>
          <w:lang w:val="fr-CH"/>
        </w:rPr>
      </w:pPr>
    </w:p>
    <w:p w:rsidR="00202C5B" w:rsidRDefault="00202C5B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iCs/>
          <w:sz w:val="20"/>
          <w:lang w:val="fr-FR"/>
        </w:rPr>
      </w:pPr>
    </w:p>
    <w:p w:rsidR="00852B13" w:rsidRDefault="00852B13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iCs/>
          <w:sz w:val="20"/>
          <w:lang w:val="fr-FR"/>
        </w:rPr>
      </w:pPr>
    </w:p>
    <w:p w:rsidR="00D12B5D" w:rsidRDefault="00D12B5D" w:rsidP="00783784">
      <w:pPr>
        <w:pStyle w:val="Textbody"/>
        <w:rPr>
          <w:rFonts w:ascii="Arial" w:hAnsi="Arial" w:cs="Arial"/>
          <w:b/>
          <w:sz w:val="22"/>
          <w:szCs w:val="22"/>
        </w:rPr>
        <w:sectPr w:rsidR="00D12B5D" w:rsidSect="00446C40">
          <w:headerReference w:type="default" r:id="rId9"/>
          <w:footerReference w:type="even" r:id="rId10"/>
          <w:footerReference w:type="default" r:id="rId11"/>
          <w:pgSz w:w="11906" w:h="16838"/>
          <w:pgMar w:top="1134" w:right="1418" w:bottom="1418" w:left="1418" w:header="720" w:footer="720" w:gutter="0"/>
          <w:cols w:space="720"/>
        </w:sectPr>
      </w:pPr>
    </w:p>
    <w:tbl>
      <w:tblPr>
        <w:tblStyle w:val="Grilledutableau"/>
        <w:tblW w:w="0" w:type="auto"/>
        <w:tblLayout w:type="fixed"/>
        <w:tblLook w:val="0620" w:firstRow="1" w:lastRow="0" w:firstColumn="0" w:lastColumn="0" w:noHBand="1" w:noVBand="1"/>
      </w:tblPr>
      <w:tblGrid>
        <w:gridCol w:w="2381"/>
        <w:gridCol w:w="2381"/>
        <w:gridCol w:w="2381"/>
        <w:gridCol w:w="2381"/>
        <w:gridCol w:w="2381"/>
        <w:gridCol w:w="2381"/>
      </w:tblGrid>
      <w:tr w:rsidR="00DC79EC" w:rsidRPr="000D2280" w:rsidTr="00DC79EC">
        <w:trPr>
          <w:cantSplit/>
          <w:tblHeader/>
        </w:trPr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lastRenderedPageBreak/>
              <w:t>Phase/mode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Configuration de départ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Action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Résultat attendu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Résultat obtenu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Remarques</w:t>
            </w: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 tous les moteurs présents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Moteur</w:t>
            </w:r>
            <w:r w:rsidR="005A610D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présent</w:t>
            </w:r>
            <w:r w:rsidR="005A610D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Demande de check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Reçoit la liste de tous les moteurs présents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 tous les moteurs présents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Aucun moteurs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Demande de check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Aucune réponse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Enregistre une étape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Moteur</w:t>
            </w:r>
            <w:r w:rsidR="005A610D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présent</w:t>
            </w:r>
            <w:r w:rsidR="005A610D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Sauvegarde d’une étape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Sauvegarde toutes les positions dans le fichier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Enregistre un mouvement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Moteur</w:t>
            </w:r>
            <w:r w:rsidR="005A610D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présent</w:t>
            </w:r>
            <w:r w:rsidR="005A610D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Sauvegarde d’un mouvement entier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Enregistre toutes les étapes dans le fichier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Lecture d’un mouvement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Moteurs présents fichier de mouvement rempli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Exécute le mouvement</w:t>
            </w:r>
          </w:p>
        </w:tc>
        <w:tc>
          <w:tcPr>
            <w:tcW w:w="2381" w:type="dxa"/>
            <w:vAlign w:val="center"/>
          </w:tcPr>
          <w:p w:rsidR="00D12B5D" w:rsidRPr="000D2280" w:rsidRDefault="005B5A6E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Exécute le mouvement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 Mode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Moteurs Présents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 en mode programmation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Desactive le couple des servos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Prog Mode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Moteurs présents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Passe en mode normal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Active le couple des servos</w:t>
            </w:r>
          </w:p>
        </w:tc>
        <w:tc>
          <w:tcPr>
            <w:tcW w:w="2381" w:type="dxa"/>
            <w:vAlign w:val="center"/>
          </w:tcPr>
          <w:p w:rsidR="00D12B5D" w:rsidRPr="000D2280" w:rsidRDefault="005A610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  <w:bookmarkStart w:id="0" w:name="_GoBack"/>
            <w:bookmarkEnd w:id="0"/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12B5D" w:rsidRDefault="00D12B5D" w:rsidP="00B86DC4">
      <w:pPr>
        <w:rPr>
          <w:b/>
          <w:szCs w:val="22"/>
        </w:rPr>
        <w:sectPr w:rsidR="00D12B5D" w:rsidSect="00D12B5D">
          <w:pgSz w:w="16838" w:h="11906" w:orient="landscape"/>
          <w:pgMar w:top="1418" w:right="1134" w:bottom="1418" w:left="1418" w:header="720" w:footer="720" w:gutter="0"/>
          <w:cols w:space="720"/>
        </w:sectPr>
      </w:pPr>
    </w:p>
    <w:p w:rsidR="00852B13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0"/>
          <w:u w:val="single"/>
        </w:rPr>
      </w:pPr>
      <w:r>
        <w:rPr>
          <w:i w:val="0"/>
          <w:iCs/>
          <w:smallCaps w:val="0"/>
          <w:sz w:val="20"/>
          <w:u w:val="single"/>
        </w:rPr>
        <w:lastRenderedPageBreak/>
        <w:br/>
      </w:r>
      <w:r w:rsidRPr="00852B13">
        <w:rPr>
          <w:i w:val="0"/>
          <w:iCs/>
          <w:smallCaps w:val="0"/>
          <w:sz w:val="22"/>
          <w:szCs w:val="22"/>
        </w:rPr>
        <w:t>Description et résolution des erreurs</w:t>
      </w:r>
    </w:p>
    <w:p w:rsidR="00B86DC4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0"/>
          <w:u w:val="single"/>
        </w:rPr>
      </w:pPr>
      <w:r>
        <w:rPr>
          <w:i w:val="0"/>
          <w:iCs/>
          <w:smallCaps w:val="0"/>
          <w:sz w:val="20"/>
          <w:u w:val="single"/>
        </w:rPr>
        <w:br/>
      </w:r>
      <w:r>
        <w:rPr>
          <w:i w:val="0"/>
          <w:iCs/>
          <w:smallCaps w:val="0"/>
          <w:sz w:val="20"/>
        </w:rPr>
        <w:t>erreur1</w:t>
      </w:r>
      <w:r w:rsidRPr="00D477C9">
        <w:rPr>
          <w:i w:val="0"/>
          <w:iCs/>
          <w:smallCaps w:val="0"/>
          <w:sz w:val="20"/>
        </w:rPr>
        <w:t> :</w:t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  <w:r>
        <w:rPr>
          <w:color w:val="999999"/>
          <w:sz w:val="20"/>
        </w:rPr>
        <w:t>Description: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  <w:t>Résolution: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after="120"/>
        <w:rPr>
          <w:color w:val="999999"/>
          <w:sz w:val="16"/>
        </w:rPr>
      </w:pPr>
    </w:p>
    <w:p w:rsidR="00B86DC4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0"/>
          <w:u w:val="single"/>
        </w:rPr>
      </w:pPr>
      <w:r>
        <w:rPr>
          <w:i w:val="0"/>
          <w:iCs/>
          <w:smallCaps w:val="0"/>
          <w:sz w:val="20"/>
        </w:rPr>
        <w:t>erreur2</w:t>
      </w:r>
      <w:r w:rsidRPr="00D477C9">
        <w:rPr>
          <w:i w:val="0"/>
          <w:iCs/>
          <w:smallCaps w:val="0"/>
          <w:sz w:val="20"/>
        </w:rPr>
        <w:t> :</w:t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  <w:r>
        <w:rPr>
          <w:color w:val="999999"/>
          <w:sz w:val="20"/>
        </w:rPr>
        <w:t>Description: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  <w:t>Résolution: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after="120"/>
        <w:rPr>
          <w:color w:val="999999"/>
          <w:sz w:val="16"/>
        </w:rPr>
      </w:pPr>
    </w:p>
    <w:p w:rsidR="00B86DC4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0"/>
          <w:u w:val="single"/>
        </w:rPr>
      </w:pPr>
      <w:r>
        <w:rPr>
          <w:i w:val="0"/>
          <w:iCs/>
          <w:smallCaps w:val="0"/>
          <w:sz w:val="20"/>
        </w:rPr>
        <w:t>erreur3</w:t>
      </w:r>
      <w:r w:rsidRPr="00D477C9">
        <w:rPr>
          <w:i w:val="0"/>
          <w:iCs/>
          <w:smallCaps w:val="0"/>
          <w:sz w:val="20"/>
        </w:rPr>
        <w:t> :</w:t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  <w:r>
        <w:rPr>
          <w:color w:val="999999"/>
          <w:sz w:val="20"/>
        </w:rPr>
        <w:t>Description: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  <w:t>Résolution: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after="120"/>
        <w:rPr>
          <w:color w:val="999999"/>
          <w:sz w:val="16"/>
        </w:rPr>
      </w:pPr>
    </w:p>
    <w:p w:rsidR="00B86DC4" w:rsidRDefault="00B86DC4" w:rsidP="00B86DC4">
      <w:pPr>
        <w:pStyle w:val="Corpsdetexte"/>
        <w:tabs>
          <w:tab w:val="left" w:leader="underscore" w:pos="2835"/>
          <w:tab w:val="left" w:leader="underscore" w:pos="5670"/>
        </w:tabs>
        <w:rPr>
          <w:i w:val="0"/>
          <w:iCs/>
          <w:sz w:val="16"/>
          <w:lang w:val="fr-FR"/>
        </w:rPr>
      </w:pPr>
    </w:p>
    <w:p w:rsidR="00B86DC4" w:rsidRPr="00852B13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2"/>
          <w:szCs w:val="22"/>
        </w:rPr>
      </w:pPr>
      <w:r>
        <w:rPr>
          <w:i w:val="0"/>
          <w:iCs/>
          <w:smallCaps w:val="0"/>
          <w:sz w:val="20"/>
          <w:u w:val="single"/>
        </w:rPr>
        <w:br/>
      </w:r>
      <w:r w:rsidRPr="00852B13">
        <w:rPr>
          <w:i w:val="0"/>
          <w:iCs/>
          <w:smallCaps w:val="0"/>
          <w:sz w:val="22"/>
          <w:szCs w:val="22"/>
        </w:rPr>
        <w:t>Impression générale</w:t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tab/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</w:p>
    <w:p w:rsidR="00B86DC4" w:rsidRDefault="00B86DC4" w:rsidP="00B86DC4">
      <w:pPr>
        <w:pStyle w:val="Corpsdetexte"/>
        <w:tabs>
          <w:tab w:val="left" w:leader="underscore" w:pos="2835"/>
          <w:tab w:val="left" w:leader="underscore" w:pos="5670"/>
        </w:tabs>
        <w:rPr>
          <w:i w:val="0"/>
          <w:iCs/>
          <w:sz w:val="16"/>
          <w:lang w:val="fr-FR"/>
        </w:rPr>
      </w:pPr>
    </w:p>
    <w:p w:rsidR="00B86DC4" w:rsidRPr="00852B13" w:rsidRDefault="00B86DC4" w:rsidP="00B86DC4">
      <w:pPr>
        <w:pStyle w:val="Corpsdetexte"/>
        <w:tabs>
          <w:tab w:val="left" w:leader="underscore" w:pos="3402"/>
          <w:tab w:val="left" w:leader="underscore" w:pos="7371"/>
        </w:tabs>
        <w:rPr>
          <w:i w:val="0"/>
          <w:iCs/>
          <w:color w:val="999999"/>
          <w:szCs w:val="22"/>
          <w:lang w:val="fr-FR"/>
        </w:rPr>
      </w:pPr>
      <w:r w:rsidRPr="00852B13">
        <w:rPr>
          <w:i w:val="0"/>
          <w:iCs/>
          <w:szCs w:val="22"/>
          <w:lang w:val="fr-FR"/>
        </w:rPr>
        <w:t xml:space="preserve">Lieu </w:t>
      </w:r>
      <w:r w:rsidRPr="00852B13">
        <w:rPr>
          <w:i w:val="0"/>
          <w:iCs/>
          <w:color w:val="999999"/>
          <w:szCs w:val="22"/>
          <w:lang w:val="fr-FR"/>
        </w:rPr>
        <w:tab/>
      </w:r>
      <w:r w:rsidR="00852B13">
        <w:rPr>
          <w:i w:val="0"/>
          <w:iCs/>
          <w:color w:val="999999"/>
          <w:szCs w:val="22"/>
          <w:lang w:val="fr-FR"/>
        </w:rPr>
        <w:t xml:space="preserve">                 </w:t>
      </w:r>
      <w:r w:rsidRPr="00852B13">
        <w:rPr>
          <w:i w:val="0"/>
          <w:iCs/>
          <w:szCs w:val="22"/>
          <w:lang w:val="fr-FR"/>
        </w:rPr>
        <w:t xml:space="preserve">Date </w:t>
      </w:r>
      <w:r w:rsidRPr="00852B13">
        <w:rPr>
          <w:i w:val="0"/>
          <w:iCs/>
          <w:color w:val="999999"/>
          <w:szCs w:val="22"/>
          <w:lang w:val="fr-FR"/>
        </w:rPr>
        <w:tab/>
      </w:r>
    </w:p>
    <w:p w:rsidR="00B86DC4" w:rsidRPr="00852B13" w:rsidRDefault="00B86DC4" w:rsidP="00B86DC4">
      <w:pPr>
        <w:pStyle w:val="Corpsdetexte"/>
        <w:jc w:val="left"/>
        <w:rPr>
          <w:i w:val="0"/>
          <w:iCs/>
          <w:szCs w:val="22"/>
          <w:lang w:val="fr-FR"/>
        </w:rPr>
      </w:pPr>
    </w:p>
    <w:p w:rsidR="00E03111" w:rsidRPr="00852B13" w:rsidRDefault="00B86DC4" w:rsidP="00B86DC4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iCs/>
          <w:color w:val="999999"/>
          <w:szCs w:val="22"/>
          <w:lang w:val="fr-FR"/>
        </w:rPr>
      </w:pPr>
      <w:r w:rsidRPr="00852B13">
        <w:rPr>
          <w:i w:val="0"/>
          <w:iCs/>
          <w:szCs w:val="22"/>
          <w:lang w:val="fr-FR"/>
        </w:rPr>
        <w:t>Signature</w:t>
      </w:r>
      <w:r w:rsidRPr="00852B13">
        <w:rPr>
          <w:i w:val="0"/>
          <w:iCs/>
          <w:color w:val="999999"/>
          <w:szCs w:val="22"/>
          <w:lang w:val="fr-FR"/>
        </w:rPr>
        <w:tab/>
      </w:r>
      <w:r w:rsidRPr="00852B13">
        <w:rPr>
          <w:i w:val="0"/>
          <w:iCs/>
          <w:color w:val="999999"/>
          <w:szCs w:val="22"/>
          <w:lang w:val="fr-FR"/>
        </w:rPr>
        <w:tab/>
      </w:r>
    </w:p>
    <w:sectPr w:rsidR="00E03111" w:rsidRPr="00852B13" w:rsidSect="00446C40">
      <w:pgSz w:w="11906" w:h="16838"/>
      <w:pgMar w:top="1134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F4F" w:rsidRDefault="00CA6F4F">
      <w:r>
        <w:separator/>
      </w:r>
    </w:p>
  </w:endnote>
  <w:endnote w:type="continuationSeparator" w:id="0">
    <w:p w:rsidR="00CA6F4F" w:rsidRDefault="00CA6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15C" w:rsidRDefault="002F315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2F315C" w:rsidRDefault="002F315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8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936"/>
      <w:gridCol w:w="748"/>
    </w:tblGrid>
    <w:tr w:rsidR="00783784" w:rsidTr="00DD5BC8">
      <w:tc>
        <w:tcPr>
          <w:tcW w:w="8936" w:type="dxa"/>
          <w:vAlign w:val="center"/>
          <w:hideMark/>
        </w:tcPr>
        <w:p w:rsidR="00783784" w:rsidRDefault="00783784" w:rsidP="00783784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t xml:space="preserve">JERBON -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DATE  \@ "dd.MM.yyyy"  \* MERGEFORMAT </w:instrText>
          </w:r>
          <w:r>
            <w:rPr>
              <w:rFonts w:cs="Arial"/>
              <w:sz w:val="20"/>
            </w:rPr>
            <w:fldChar w:fldCharType="separate"/>
          </w:r>
          <w:r w:rsidR="005A610D">
            <w:rPr>
              <w:rFonts w:cs="Arial"/>
              <w:noProof/>
              <w:sz w:val="20"/>
            </w:rPr>
            <w:t>07.06.2017</w:t>
          </w:r>
          <w:r>
            <w:rPr>
              <w:rFonts w:cs="Arial"/>
              <w:sz w:val="20"/>
            </w:rPr>
            <w:fldChar w:fldCharType="end"/>
          </w:r>
        </w:p>
        <w:p w:rsidR="00783784" w:rsidRDefault="00783784" w:rsidP="00783784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748" w:type="dxa"/>
          <w:vAlign w:val="center"/>
          <w:hideMark/>
        </w:tcPr>
        <w:p w:rsidR="00783784" w:rsidRDefault="00783784" w:rsidP="00783784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5A610D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5A610D">
            <w:rPr>
              <w:rFonts w:cs="Arial"/>
              <w:noProof/>
              <w:sz w:val="20"/>
            </w:rPr>
            <w:t>5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2F315C" w:rsidRDefault="002F315C" w:rsidP="00D12B5D">
    <w:pPr>
      <w:pStyle w:val="Pieddepage"/>
      <w:tabs>
        <w:tab w:val="clear" w:pos="4536"/>
        <w:tab w:val="clear" w:pos="9072"/>
        <w:tab w:val="right" w:pos="14034"/>
      </w:tabs>
      <w:ind w:right="360"/>
      <w:rPr>
        <w:sz w:val="16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F4F" w:rsidRDefault="00CA6F4F">
      <w:r>
        <w:separator/>
      </w:r>
    </w:p>
  </w:footnote>
  <w:footnote w:type="continuationSeparator" w:id="0">
    <w:p w:rsidR="00CA6F4F" w:rsidRDefault="00CA6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4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7381"/>
    </w:tblGrid>
    <w:tr w:rsidR="00783784" w:rsidRPr="00A92C4A" w:rsidTr="00783784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:rsidR="00783784" w:rsidRDefault="00783784" w:rsidP="00783784">
          <w:pPr>
            <w:jc w:val="center"/>
            <w:rPr>
              <w:b/>
              <w:spacing w:val="20"/>
            </w:rPr>
          </w:pPr>
          <w:r>
            <w:rPr>
              <w:noProof/>
              <w:lang w:val="fr-CH" w:eastAsia="fr-CH"/>
            </w:rPr>
            <w:drawing>
              <wp:anchor distT="0" distB="0" distL="114300" distR="114300" simplePos="0" relativeHeight="251679744" behindDoc="1" locked="0" layoutInCell="1" allowOverlap="1" wp14:anchorId="4A0745C6" wp14:editId="140CA9BB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50" name="Imag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81" w:type="dxa"/>
          <w:shd w:val="clear" w:color="auto" w:fill="auto"/>
          <w:vAlign w:val="center"/>
        </w:tcPr>
        <w:p w:rsidR="00783784" w:rsidRDefault="0005512F" w:rsidP="00783784">
          <w:pPr>
            <w:ind w:right="141"/>
            <w:jc w:val="right"/>
            <w:rPr>
              <w:i/>
              <w:sz w:val="16"/>
              <w:lang w:val="fr-CH"/>
            </w:rPr>
          </w:pPr>
          <w:r>
            <w:rPr>
              <w:i/>
              <w:sz w:val="20"/>
            </w:rPr>
            <w:t>Projet R0B1</w:t>
          </w:r>
          <w:r w:rsidR="00D7581C">
            <w:rPr>
              <w:i/>
              <w:sz w:val="20"/>
            </w:rPr>
            <w:t xml:space="preserve"> – Raspberry Pi 3</w:t>
          </w:r>
        </w:p>
        <w:p w:rsidR="00783784" w:rsidRPr="00A92C4A" w:rsidRDefault="00783784" w:rsidP="00783784">
          <w:pPr>
            <w:ind w:right="141"/>
            <w:jc w:val="right"/>
            <w:rPr>
              <w:bCs/>
            </w:rPr>
          </w:pPr>
          <w:r>
            <w:rPr>
              <w:i/>
              <w:sz w:val="20"/>
            </w:rPr>
            <w:t>Protocole de mise en service</w:t>
          </w:r>
          <w:r w:rsidR="00204BA5">
            <w:rPr>
              <w:i/>
              <w:sz w:val="20"/>
            </w:rPr>
            <w:t xml:space="preserve"> – </w:t>
          </w:r>
          <w:r w:rsidR="005A610D">
            <w:rPr>
              <w:i/>
              <w:sz w:val="20"/>
            </w:rPr>
            <w:t>axControl</w:t>
          </w:r>
        </w:p>
      </w:tc>
    </w:tr>
  </w:tbl>
  <w:p w:rsidR="002F315C" w:rsidRDefault="002F315C" w:rsidP="00A43225">
    <w:pPr>
      <w:pStyle w:val="En-tte"/>
      <w:spacing w:after="20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FF0B8F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72"/>
    <w:rsid w:val="00001FE2"/>
    <w:rsid w:val="0005512F"/>
    <w:rsid w:val="0008228D"/>
    <w:rsid w:val="000867BC"/>
    <w:rsid w:val="000E42F6"/>
    <w:rsid w:val="001063D6"/>
    <w:rsid w:val="00111A0E"/>
    <w:rsid w:val="00115199"/>
    <w:rsid w:val="0018336B"/>
    <w:rsid w:val="00184E33"/>
    <w:rsid w:val="001A6089"/>
    <w:rsid w:val="001E6888"/>
    <w:rsid w:val="00202C5B"/>
    <w:rsid w:val="00203EA2"/>
    <w:rsid w:val="00204BA5"/>
    <w:rsid w:val="00207228"/>
    <w:rsid w:val="00283C35"/>
    <w:rsid w:val="00287398"/>
    <w:rsid w:val="002E10A7"/>
    <w:rsid w:val="002F315C"/>
    <w:rsid w:val="003030D0"/>
    <w:rsid w:val="003426B6"/>
    <w:rsid w:val="00345DFA"/>
    <w:rsid w:val="00347023"/>
    <w:rsid w:val="00347728"/>
    <w:rsid w:val="003477DC"/>
    <w:rsid w:val="00433E26"/>
    <w:rsid w:val="00446C40"/>
    <w:rsid w:val="004520B8"/>
    <w:rsid w:val="004650D8"/>
    <w:rsid w:val="004E59B4"/>
    <w:rsid w:val="004E68F3"/>
    <w:rsid w:val="00573333"/>
    <w:rsid w:val="005A610D"/>
    <w:rsid w:val="005B5A6E"/>
    <w:rsid w:val="006411C3"/>
    <w:rsid w:val="00651E24"/>
    <w:rsid w:val="0067602E"/>
    <w:rsid w:val="006A7FF2"/>
    <w:rsid w:val="00704F34"/>
    <w:rsid w:val="0074169F"/>
    <w:rsid w:val="00743854"/>
    <w:rsid w:val="0074643F"/>
    <w:rsid w:val="00767C34"/>
    <w:rsid w:val="00783784"/>
    <w:rsid w:val="007A38F0"/>
    <w:rsid w:val="007B0BC7"/>
    <w:rsid w:val="007B4A5E"/>
    <w:rsid w:val="007D614E"/>
    <w:rsid w:val="008162C7"/>
    <w:rsid w:val="00852B13"/>
    <w:rsid w:val="008F4E72"/>
    <w:rsid w:val="009503A9"/>
    <w:rsid w:val="009750D7"/>
    <w:rsid w:val="009A4E63"/>
    <w:rsid w:val="00A43225"/>
    <w:rsid w:val="00A4638B"/>
    <w:rsid w:val="00A82AC3"/>
    <w:rsid w:val="00AB35E0"/>
    <w:rsid w:val="00AC6EE6"/>
    <w:rsid w:val="00AE62D6"/>
    <w:rsid w:val="00B05240"/>
    <w:rsid w:val="00B5323F"/>
    <w:rsid w:val="00B70740"/>
    <w:rsid w:val="00B75433"/>
    <w:rsid w:val="00B772DF"/>
    <w:rsid w:val="00B86DC4"/>
    <w:rsid w:val="00B908BD"/>
    <w:rsid w:val="00BB0D4C"/>
    <w:rsid w:val="00BC663A"/>
    <w:rsid w:val="00BC754E"/>
    <w:rsid w:val="00BF1DF0"/>
    <w:rsid w:val="00C3199A"/>
    <w:rsid w:val="00C53771"/>
    <w:rsid w:val="00C63D1D"/>
    <w:rsid w:val="00C953DF"/>
    <w:rsid w:val="00CA6F4F"/>
    <w:rsid w:val="00CC1D46"/>
    <w:rsid w:val="00CE3A10"/>
    <w:rsid w:val="00D12B5D"/>
    <w:rsid w:val="00D477C9"/>
    <w:rsid w:val="00D65272"/>
    <w:rsid w:val="00D7581C"/>
    <w:rsid w:val="00DC1B38"/>
    <w:rsid w:val="00DC79EC"/>
    <w:rsid w:val="00DE33F7"/>
    <w:rsid w:val="00DF2421"/>
    <w:rsid w:val="00E03111"/>
    <w:rsid w:val="00E110C5"/>
    <w:rsid w:val="00E43527"/>
    <w:rsid w:val="00E536C2"/>
    <w:rsid w:val="00E74165"/>
    <w:rsid w:val="00E77D61"/>
    <w:rsid w:val="00E906D9"/>
    <w:rsid w:val="00EB2649"/>
    <w:rsid w:val="00F07B2B"/>
    <w:rsid w:val="00F82866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5C0CED2"/>
  <w15:docId w15:val="{0B63BBE1-5FBE-41FE-8201-670FE917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360"/>
        <w:tab w:val="num" w:pos="426"/>
        <w:tab w:val="right" w:pos="1021"/>
      </w:tabs>
      <w:spacing w:before="240" w:after="240"/>
      <w:ind w:left="284" w:hanging="284"/>
      <w:outlineLvl w:val="0"/>
    </w:pPr>
    <w:rPr>
      <w:b/>
      <w:smallCaps/>
      <w:kern w:val="32"/>
      <w:sz w:val="32"/>
      <w:u w:val="single"/>
      <w:lang w:val="fr-CH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jc w:val="both"/>
      <w:outlineLvl w:val="1"/>
    </w:pPr>
    <w:rPr>
      <w:b/>
      <w:i/>
      <w:smallCaps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tabs>
        <w:tab w:val="right" w:pos="1021"/>
      </w:tabs>
      <w:spacing w:before="360" w:after="120"/>
      <w:jc w:val="both"/>
      <w:outlineLvl w:val="2"/>
    </w:pPr>
    <w:rPr>
      <w:b/>
      <w:smallCaps/>
      <w:lang w:val="de-DE"/>
    </w:rPr>
  </w:style>
  <w:style w:type="paragraph" w:styleId="Titre4">
    <w:name w:val="heading 4"/>
    <w:next w:val="Normal"/>
    <w:qFormat/>
    <w:pPr>
      <w:spacing w:before="120" w:after="120"/>
      <w:outlineLvl w:val="3"/>
    </w:pPr>
    <w:rPr>
      <w:rFonts w:ascii="Arial" w:hAnsi="Arial"/>
      <w:b/>
      <w:i/>
      <w:sz w:val="24"/>
      <w:lang w:val="fr-FR" w:eastAsia="fr-FR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i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ind w:right="-428"/>
      <w:jc w:val="both"/>
      <w:outlineLvl w:val="5"/>
    </w:pPr>
    <w:rPr>
      <w:b/>
      <w:i/>
      <w:lang w:val="de-D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  <w:bCs/>
      <w:u w:val="single"/>
    </w:rPr>
  </w:style>
  <w:style w:type="paragraph" w:styleId="Titre9">
    <w:name w:val="heading 9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2"/>
        <w:tab w:val="left" w:pos="4253"/>
        <w:tab w:val="left" w:pos="6237"/>
      </w:tabs>
      <w:spacing w:before="40" w:after="40"/>
      <w:outlineLvl w:val="8"/>
    </w:pPr>
    <w:rPr>
      <w:b/>
      <w:bCs/>
      <w:sz w:val="20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itre">
    <w:name w:val="Title"/>
    <w:basedOn w:val="Normal"/>
    <w:qFormat/>
    <w:pPr>
      <w:jc w:val="center"/>
    </w:pPr>
    <w:rPr>
      <w:rFonts w:ascii="Verdana" w:hAnsi="Verdana"/>
      <w:b/>
      <w:bCs/>
      <w:sz w:val="40"/>
      <w:u w:val="single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bCs/>
      <w:caps/>
      <w:szCs w:val="24"/>
    </w:rPr>
  </w:style>
  <w:style w:type="character" w:styleId="Lienhypertextesuivivisit">
    <w:name w:val="FollowedHyperlink"/>
    <w:basedOn w:val="Policepardfaut"/>
    <w:rPr>
      <w:color w:val="0000FF"/>
      <w:u w:val="single"/>
    </w:r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FFFFFF"/>
      <w:sz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FFFFFF"/>
      <w:szCs w:val="24"/>
    </w:rPr>
  </w:style>
  <w:style w:type="character" w:styleId="Accentuation">
    <w:name w:val="Emphasis"/>
    <w:basedOn w:val="Policepardfaut"/>
    <w:qFormat/>
    <w:rPr>
      <w:i/>
      <w:iCs/>
    </w:rPr>
  </w:style>
  <w:style w:type="paragraph" w:styleId="TM2">
    <w:name w:val="toc 2"/>
    <w:basedOn w:val="Normal"/>
    <w:next w:val="Normal"/>
    <w:autoRedefine/>
    <w:semiHidden/>
    <w:pPr>
      <w:ind w:left="240"/>
    </w:pPr>
    <w:rPr>
      <w:rFonts w:ascii="Times New Roman" w:hAnsi="Times New Roman"/>
      <w:smallCaps/>
      <w:szCs w:val="24"/>
    </w:rPr>
  </w:style>
  <w:style w:type="paragraph" w:styleId="Corpsdetexte">
    <w:name w:val="Body Text"/>
    <w:basedOn w:val="Normal"/>
    <w:pPr>
      <w:jc w:val="both"/>
    </w:pPr>
    <w:rPr>
      <w:i/>
      <w:lang w:val="de-DE"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rFonts w:ascii="Times New Roman" w:hAnsi="Times New Roman"/>
      <w:i/>
      <w:iCs/>
      <w:szCs w:val="24"/>
    </w:rPr>
  </w:style>
  <w:style w:type="paragraph" w:styleId="TM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Cs w:val="21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Cs w:val="21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Cs w:val="21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Cs w:val="21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Cs w:val="21"/>
    </w:rPr>
  </w:style>
  <w:style w:type="paragraph" w:styleId="z-Basduformulaire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Corpsdetexte2">
    <w:name w:val="Body Text 2"/>
    <w:basedOn w:val="Normal"/>
    <w:pPr>
      <w:autoSpaceDE w:val="0"/>
      <w:autoSpaceDN w:val="0"/>
      <w:adjustRightInd w:val="0"/>
      <w:jc w:val="center"/>
    </w:pPr>
    <w:rPr>
      <w:rFonts w:ascii="Verdana" w:hAnsi="Verdana"/>
      <w:color w:val="000099"/>
      <w:sz w:val="28"/>
      <w:szCs w:val="24"/>
      <w:lang w:val="fr-CH"/>
    </w:rPr>
  </w:style>
  <w:style w:type="paragraph" w:styleId="Lgende">
    <w:name w:val="caption"/>
    <w:basedOn w:val="Normal"/>
    <w:next w:val="Normal"/>
    <w:qFormat/>
    <w:pPr>
      <w:pBdr>
        <w:top w:val="single" w:sz="4" w:space="4" w:color="003366"/>
      </w:pBdr>
      <w:tabs>
        <w:tab w:val="left" w:pos="912"/>
      </w:tabs>
    </w:pPr>
    <w:rPr>
      <w:rFonts w:ascii="Verdana" w:hAnsi="Verdana"/>
      <w:b/>
      <w:smallCaps/>
      <w:noProof/>
      <w:sz w:val="20"/>
      <w:szCs w:val="24"/>
    </w:rPr>
  </w:style>
  <w:style w:type="paragraph" w:customStyle="1" w:styleId="Adressedelexpditeur">
    <w:name w:val="Adresse de l'expéditeur"/>
    <w:basedOn w:val="Normal"/>
    <w:pPr>
      <w:jc w:val="both"/>
    </w:pPr>
    <w:rPr>
      <w:spacing w:val="-5"/>
      <w:sz w:val="20"/>
      <w:lang w:eastAsia="en-US"/>
    </w:rPr>
  </w:style>
  <w:style w:type="paragraph" w:styleId="Corpsdetexte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leader="hyphen" w:pos="8505"/>
      </w:tabs>
      <w:spacing w:before="40" w:after="40"/>
    </w:pPr>
    <w:rPr>
      <w:sz w:val="20"/>
      <w:lang w:val="de-DE"/>
    </w:rPr>
  </w:style>
  <w:style w:type="table" w:styleId="Grilledutableau">
    <w:name w:val="Table Grid"/>
    <w:basedOn w:val="TableauNormal"/>
    <w:uiPriority w:val="59"/>
    <w:rsid w:val="002F3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D12B5D"/>
    <w:pPr>
      <w:widowControl w:val="0"/>
      <w:suppressAutoHyphens/>
      <w:autoSpaceDN w:val="0"/>
      <w:spacing w:after="120"/>
      <w:textAlignment w:val="baseline"/>
    </w:pPr>
    <w:rPr>
      <w:rFonts w:ascii="Times New Roman" w:eastAsia="SimSun" w:hAnsi="Times New Roman" w:cs="Mangal"/>
      <w:kern w:val="3"/>
      <w:sz w:val="24"/>
      <w:szCs w:val="24"/>
      <w:lang w:val="fr-CH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4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Professionnel\Ecole\&#201;lectronique\Projet%20R0B1\Protocole%20de%20test%20-%20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016B7-813D-4F3E-950C-83BA22321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Protocole de test - modèle.dotx</Template>
  <TotalTime>44</TotalTime>
  <Pages>5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Fafg</vt:lpstr>
    </vt:vector>
  </TitlesOfParts>
  <Company>Chez moi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Fafg</dc:title>
  <dc:creator>EPTs</dc:creator>
  <cp:lastModifiedBy>Francelet Samy</cp:lastModifiedBy>
  <cp:revision>14</cp:revision>
  <cp:lastPrinted>2009-06-12T09:42:00Z</cp:lastPrinted>
  <dcterms:created xsi:type="dcterms:W3CDTF">2017-05-12T07:05:00Z</dcterms:created>
  <dcterms:modified xsi:type="dcterms:W3CDTF">2017-06-07T11:07:00Z</dcterms:modified>
</cp:coreProperties>
</file>